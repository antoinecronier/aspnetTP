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4F567" w14:textId="0E253037" w:rsidR="00392CF0" w:rsidRPr="00494DCF" w:rsidRDefault="00FD15BB" w:rsidP="00392CF0">
      <w:pPr>
        <w:pStyle w:val="Titre"/>
        <w:rPr>
          <w:noProof/>
          <w:lang w:val="fr-FR"/>
        </w:rPr>
      </w:pPr>
      <w:r>
        <w:rPr>
          <w:lang w:val="fr-FR"/>
        </w:rPr>
        <w:t>L'h</w:t>
      </w:r>
      <w:r w:rsidR="004F371A">
        <w:rPr>
          <w:lang w:val="fr-FR"/>
        </w:rPr>
        <w:t>éritage</w:t>
      </w:r>
    </w:p>
    <w:p w14:paraId="3E171BCD" w14:textId="2E85F728" w:rsidR="00392CF0" w:rsidRPr="00C62D79" w:rsidRDefault="00392CF0" w:rsidP="00392CF0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 1 du Module 02</w:t>
      </w:r>
    </w:p>
    <w:p w14:paraId="179267D5" w14:textId="77777777" w:rsidR="00392CF0" w:rsidRPr="00C62D79" w:rsidRDefault="00392CF0" w:rsidP="00392CF0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392CF0" w:rsidRPr="004B1F21" w14:paraId="0E39012D" w14:textId="77777777" w:rsidTr="0058388C">
        <w:tc>
          <w:tcPr>
            <w:tcW w:w="9645" w:type="dxa"/>
            <w:shd w:val="clear" w:color="auto" w:fill="F2F2F2" w:themeFill="background1" w:themeFillShade="F2"/>
          </w:tcPr>
          <w:p w14:paraId="66A6207B" w14:textId="604DB273" w:rsidR="004F371A" w:rsidRPr="00C62D79" w:rsidRDefault="00392CF0" w:rsidP="00392CF0">
            <w:pPr>
              <w:pStyle w:val="TPnormal"/>
            </w:pPr>
            <w:r>
              <w:t>Avant de démarrer ce TP, il convient d’avoir suivi les vidéos des modules 1 à 2.</w:t>
            </w:r>
          </w:p>
        </w:tc>
      </w:tr>
    </w:tbl>
    <w:p w14:paraId="3BEEE3CE" w14:textId="77777777" w:rsidR="00392CF0" w:rsidRPr="00C62D79" w:rsidRDefault="00392CF0" w:rsidP="00392CF0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392CF0" w:rsidRPr="008B220B" w14:paraId="3E7788EE" w14:textId="77777777" w:rsidTr="0058388C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56A6221D" w14:textId="77777777" w:rsidR="00392CF0" w:rsidRPr="00401B0B" w:rsidRDefault="00392CF0" w:rsidP="0058388C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392CF0" w:rsidRPr="008B220B" w14:paraId="6F4D9D47" w14:textId="77777777" w:rsidTr="0058388C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0ACCD680" w14:textId="558EC03A" w:rsidR="00392CF0" w:rsidRPr="00C62D79" w:rsidRDefault="004B1F21" w:rsidP="0058388C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 à 2 heures</w:t>
            </w:r>
          </w:p>
        </w:tc>
      </w:tr>
    </w:tbl>
    <w:p w14:paraId="015AD352" w14:textId="0DD8D171" w:rsidR="0045008E" w:rsidRDefault="0045008E" w:rsidP="0045008E">
      <w:pPr>
        <w:pStyle w:val="TPTitre"/>
      </w:pPr>
      <w:r>
        <w:t>Objectif</w:t>
      </w:r>
    </w:p>
    <w:p w14:paraId="51E785EF" w14:textId="1AB6D22D" w:rsidR="0045008E" w:rsidRDefault="0045008E" w:rsidP="0045008E">
      <w:pPr>
        <w:pStyle w:val="TPnormal"/>
      </w:pPr>
      <w:r>
        <w:t>Le but de ce TP est de répondre à la problématique posée en utilisant les notions d’héritage.</w:t>
      </w:r>
    </w:p>
    <w:p w14:paraId="264A2737" w14:textId="52CB85F0" w:rsidR="00392CF0" w:rsidRDefault="0045008E" w:rsidP="0045008E">
      <w:pPr>
        <w:pStyle w:val="TPTitre"/>
      </w:pPr>
      <w:r>
        <w:t>Énoncé</w:t>
      </w:r>
    </w:p>
    <w:p w14:paraId="7A7B0F70" w14:textId="77777777" w:rsidR="00A46163" w:rsidRDefault="00A46163" w:rsidP="00392CF0">
      <w:pPr>
        <w:pStyle w:val="TPnormalpuce1"/>
      </w:pPr>
      <w:r>
        <w:t>Créer un nouveau projet de type Console.</w:t>
      </w:r>
    </w:p>
    <w:p w14:paraId="5E0C3B37" w14:textId="2953E06A" w:rsidR="00A46163" w:rsidRDefault="00A46163" w:rsidP="00392CF0">
      <w:pPr>
        <w:pStyle w:val="TPnormalpuce1"/>
      </w:pPr>
      <w:r>
        <w:t xml:space="preserve">Dans le fichier Program.cs, </w:t>
      </w:r>
      <w:r w:rsidR="00392CF0">
        <w:t>r</w:t>
      </w:r>
      <w:r>
        <w:t>emplacer la méthode Main par celle-ci :</w:t>
      </w:r>
    </w:p>
    <w:p w14:paraId="16488CD1" w14:textId="77777777" w:rsidR="00A46163" w:rsidRPr="004B1F21" w:rsidRDefault="00A46163" w:rsidP="00A46163">
      <w:pPr>
        <w:pStyle w:val="Paragraphedeliste"/>
        <w:rPr>
          <w:lang w:val="fr-FR"/>
        </w:rPr>
      </w:pPr>
    </w:p>
    <w:p w14:paraId="784EED9D" w14:textId="77777777" w:rsidR="00A46163" w:rsidRPr="00C25725" w:rsidRDefault="00A46163" w:rsidP="00A46163">
      <w:pPr>
        <w:pStyle w:val="Paragraphedeliste"/>
      </w:pPr>
      <w:r w:rsidRPr="004B1F21">
        <w:rPr>
          <w:lang w:val="fr-FR"/>
        </w:rPr>
        <w:t xml:space="preserve">        </w:t>
      </w:r>
      <w:r w:rsidRPr="00C25725">
        <w:t>static void Main(string[] args)</w:t>
      </w:r>
    </w:p>
    <w:p w14:paraId="06FE8903" w14:textId="77777777" w:rsidR="00A46163" w:rsidRPr="004B1F21" w:rsidRDefault="00A46163" w:rsidP="00A46163">
      <w:pPr>
        <w:pStyle w:val="Paragraphedeliste"/>
        <w:rPr>
          <w:lang w:val="fr-FR"/>
        </w:rPr>
      </w:pPr>
      <w:r w:rsidRPr="00C25725">
        <w:t xml:space="preserve">        </w:t>
      </w:r>
      <w:r w:rsidRPr="004B1F21">
        <w:rPr>
          <w:lang w:val="fr-FR"/>
        </w:rPr>
        <w:t>{</w:t>
      </w:r>
    </w:p>
    <w:p w14:paraId="6DDAFDFF" w14:textId="77777777" w:rsidR="00A46163" w:rsidRPr="004B1F21" w:rsidRDefault="00A46163" w:rsidP="00A46163">
      <w:pPr>
        <w:pStyle w:val="Paragraphedeliste"/>
        <w:rPr>
          <w:lang w:val="fr-FR"/>
        </w:rPr>
      </w:pPr>
      <w:r w:rsidRPr="004B1F21">
        <w:rPr>
          <w:lang w:val="fr-FR"/>
        </w:rPr>
        <w:t xml:space="preserve">            var formes = new List&lt;Forme&gt;();</w:t>
      </w:r>
    </w:p>
    <w:p w14:paraId="054F0B8A" w14:textId="77777777" w:rsidR="00A46163" w:rsidRPr="004B1F21" w:rsidRDefault="00A46163" w:rsidP="00A46163">
      <w:pPr>
        <w:pStyle w:val="Paragraphedeliste"/>
        <w:rPr>
          <w:lang w:val="fr-FR"/>
        </w:rPr>
      </w:pPr>
      <w:r w:rsidRPr="004B1F21">
        <w:rPr>
          <w:lang w:val="fr-FR"/>
        </w:rPr>
        <w:t xml:space="preserve">            formes.Add(new Cercle { Rayon = 3 });</w:t>
      </w:r>
    </w:p>
    <w:p w14:paraId="447A4FD3" w14:textId="77777777" w:rsidR="00A46163" w:rsidRPr="004B1F21" w:rsidRDefault="00A46163" w:rsidP="00A46163">
      <w:pPr>
        <w:pStyle w:val="Paragraphedeliste"/>
        <w:rPr>
          <w:lang w:val="fr-FR"/>
        </w:rPr>
      </w:pPr>
      <w:r w:rsidRPr="004B1F21">
        <w:rPr>
          <w:lang w:val="fr-FR"/>
        </w:rPr>
        <w:t xml:space="preserve">            formes.Add(new Rectangle { Largeur = 3, Longueur = 4 });</w:t>
      </w:r>
    </w:p>
    <w:p w14:paraId="23552F51" w14:textId="77777777" w:rsidR="00A46163" w:rsidRPr="004B1F21" w:rsidRDefault="00A46163" w:rsidP="00A46163">
      <w:pPr>
        <w:pStyle w:val="Paragraphedeliste"/>
        <w:rPr>
          <w:lang w:val="fr-FR"/>
        </w:rPr>
      </w:pPr>
      <w:r w:rsidRPr="004B1F21">
        <w:rPr>
          <w:lang w:val="fr-FR"/>
        </w:rPr>
        <w:t xml:space="preserve">            formes.Add(new Carre { Longueur = 3 });</w:t>
      </w:r>
    </w:p>
    <w:p w14:paraId="1604EBDA" w14:textId="77777777" w:rsidR="00A46163" w:rsidRPr="00C25725" w:rsidRDefault="00A46163" w:rsidP="00A46163">
      <w:pPr>
        <w:pStyle w:val="Paragraphedeliste"/>
      </w:pPr>
      <w:r w:rsidRPr="004B1F21">
        <w:rPr>
          <w:lang w:val="fr-FR"/>
        </w:rPr>
        <w:t xml:space="preserve">            </w:t>
      </w:r>
      <w:r w:rsidRPr="00C25725">
        <w:t>formes.Add(new Triangle { A = 4, B = 5, C = 6 });</w:t>
      </w:r>
    </w:p>
    <w:p w14:paraId="55D8D13A" w14:textId="77777777" w:rsidR="00A46163" w:rsidRPr="00C25725" w:rsidRDefault="00A46163" w:rsidP="00A46163">
      <w:pPr>
        <w:pStyle w:val="Paragraphedeliste"/>
      </w:pPr>
    </w:p>
    <w:p w14:paraId="79DF7F66" w14:textId="77777777" w:rsidR="00A46163" w:rsidRPr="00C25725" w:rsidRDefault="00A46163" w:rsidP="00A46163">
      <w:pPr>
        <w:pStyle w:val="Paragraphedeliste"/>
      </w:pPr>
      <w:r w:rsidRPr="00C25725">
        <w:t xml:space="preserve">            foreach (var forme in formes)</w:t>
      </w:r>
    </w:p>
    <w:p w14:paraId="0E276A63" w14:textId="77777777" w:rsidR="00A46163" w:rsidRPr="004B1F21" w:rsidRDefault="00A46163" w:rsidP="00A46163">
      <w:pPr>
        <w:pStyle w:val="Paragraphedeliste"/>
        <w:rPr>
          <w:lang w:val="fr-FR"/>
        </w:rPr>
      </w:pPr>
      <w:r w:rsidRPr="00C25725">
        <w:t xml:space="preserve">            </w:t>
      </w:r>
      <w:r w:rsidRPr="004B1F21">
        <w:rPr>
          <w:lang w:val="fr-FR"/>
        </w:rPr>
        <w:t>{</w:t>
      </w:r>
    </w:p>
    <w:p w14:paraId="19291509" w14:textId="77777777" w:rsidR="00A46163" w:rsidRPr="004B1F21" w:rsidRDefault="00A46163" w:rsidP="00A46163">
      <w:pPr>
        <w:pStyle w:val="Paragraphedeliste"/>
        <w:rPr>
          <w:lang w:val="fr-FR"/>
        </w:rPr>
      </w:pPr>
      <w:r w:rsidRPr="004B1F21">
        <w:rPr>
          <w:lang w:val="fr-FR"/>
        </w:rPr>
        <w:t xml:space="preserve">                Console.WriteLine(forme);</w:t>
      </w:r>
    </w:p>
    <w:p w14:paraId="5818AF2B" w14:textId="77777777" w:rsidR="00A46163" w:rsidRPr="004B1F21" w:rsidRDefault="00A46163" w:rsidP="00A46163">
      <w:pPr>
        <w:pStyle w:val="Paragraphedeliste"/>
        <w:rPr>
          <w:lang w:val="fr-FR"/>
        </w:rPr>
      </w:pPr>
      <w:r w:rsidRPr="004B1F21">
        <w:rPr>
          <w:lang w:val="fr-FR"/>
        </w:rPr>
        <w:t xml:space="preserve">            }</w:t>
      </w:r>
    </w:p>
    <w:p w14:paraId="4604E79A" w14:textId="77777777" w:rsidR="00A46163" w:rsidRPr="004B1F21" w:rsidRDefault="00A46163" w:rsidP="00A46163">
      <w:pPr>
        <w:pStyle w:val="Paragraphedeliste"/>
        <w:rPr>
          <w:lang w:val="fr-FR"/>
        </w:rPr>
      </w:pPr>
      <w:r w:rsidRPr="004B1F21">
        <w:rPr>
          <w:lang w:val="fr-FR"/>
        </w:rPr>
        <w:t xml:space="preserve">            Console.ReadKey();</w:t>
      </w:r>
    </w:p>
    <w:p w14:paraId="4535D6C3" w14:textId="77777777" w:rsidR="00A46163" w:rsidRDefault="00A46163" w:rsidP="00A46163">
      <w:pPr>
        <w:pStyle w:val="Paragraphedeliste"/>
      </w:pPr>
      <w:r w:rsidRPr="004B1F21">
        <w:rPr>
          <w:lang w:val="fr-FR"/>
        </w:rPr>
        <w:t xml:space="preserve">        </w:t>
      </w:r>
      <w:r>
        <w:t>}</w:t>
      </w:r>
    </w:p>
    <w:p w14:paraId="3D7CCC2F" w14:textId="77777777" w:rsidR="00A46163" w:rsidRDefault="00A46163" w:rsidP="00A46163">
      <w:pPr>
        <w:pStyle w:val="Paragraphedeliste"/>
      </w:pPr>
    </w:p>
    <w:p w14:paraId="77B1FCA4" w14:textId="1F40DA3F" w:rsidR="00A46163" w:rsidRDefault="00A46163" w:rsidP="00392CF0">
      <w:pPr>
        <w:pStyle w:val="TPnormalpuce1"/>
      </w:pPr>
      <w:r>
        <w:t>Créer les classes nécessaire</w:t>
      </w:r>
      <w:r w:rsidR="00392CF0">
        <w:t>s</w:t>
      </w:r>
      <w:r>
        <w:t xml:space="preserve"> pour que le projet puisse </w:t>
      </w:r>
      <w:r w:rsidR="00FD15BB">
        <w:t xml:space="preserve">être </w:t>
      </w:r>
      <w:r>
        <w:t>compil</w:t>
      </w:r>
      <w:r w:rsidR="00FD15BB">
        <w:t>é</w:t>
      </w:r>
      <w:r>
        <w:t xml:space="preserve"> et s’exécuter</w:t>
      </w:r>
      <w:r w:rsidR="00392CF0">
        <w:t>.</w:t>
      </w:r>
    </w:p>
    <w:p w14:paraId="758311C5" w14:textId="77777777" w:rsidR="0045008E" w:rsidRDefault="0045008E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02360A0E" w14:textId="59D5AE0D" w:rsidR="00A46163" w:rsidRDefault="00A46163" w:rsidP="00392CF0">
      <w:pPr>
        <w:pStyle w:val="TPnormalpuce1"/>
      </w:pPr>
      <w:r>
        <w:lastRenderedPageBreak/>
        <w:t>Modifier les classes générées pour que le program</w:t>
      </w:r>
      <w:r w:rsidR="00392CF0">
        <w:t>me</w:t>
      </w:r>
      <w:r>
        <w:t xml:space="preserve"> affiche ceci à l’exécution :</w:t>
      </w:r>
    </w:p>
    <w:p w14:paraId="3A41147D" w14:textId="2339CD52" w:rsidR="00A46163" w:rsidRDefault="00A46163" w:rsidP="00392CF0">
      <w:pPr>
        <w:pStyle w:val="TPcran"/>
      </w:pPr>
      <w:r w:rsidRPr="00C25725">
        <w:rPr>
          <w:lang w:eastAsia="fr-FR" w:bidi="ar-SA"/>
        </w:rPr>
        <w:drawing>
          <wp:inline distT="0" distB="0" distL="0" distR="0" wp14:anchorId="3A3EB423" wp14:editId="5C7018FE">
            <wp:extent cx="2822713" cy="2470873"/>
            <wp:effectExtent l="0" t="0" r="0" b="5715"/>
            <wp:docPr id="1" name="Image 1" descr="D:\new cours asp\Lecture\TP01\resultat_es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cours asp\Lecture\TP01\resultat_escomp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99" cy="247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C0AC" w14:textId="77777777" w:rsidR="00A46163" w:rsidRDefault="00A46163" w:rsidP="00A46163">
      <w:pPr>
        <w:ind w:left="360"/>
      </w:pPr>
    </w:p>
    <w:p w14:paraId="56DB6857" w14:textId="67317BD2" w:rsidR="00A46163" w:rsidRPr="004B1F21" w:rsidRDefault="00A46163" w:rsidP="0045008E">
      <w:pPr>
        <w:pStyle w:val="TPnormal"/>
      </w:pPr>
      <w:r w:rsidRPr="004B1F21">
        <w:t>ATTENTION : Vous ne devez pas modifier le code de la méthode Main</w:t>
      </w:r>
      <w:r w:rsidR="00FD15BB">
        <w:t>.</w:t>
      </w:r>
      <w:bookmarkStart w:id="0" w:name="_GoBack"/>
      <w:bookmarkEnd w:id="0"/>
    </w:p>
    <w:p w14:paraId="41DBEC63" w14:textId="77777777" w:rsidR="0045008E" w:rsidRDefault="0045008E" w:rsidP="0045008E">
      <w:pPr>
        <w:pStyle w:val="TPTitre"/>
      </w:pPr>
      <w:r>
        <w:t>Proposition de solution</w:t>
      </w:r>
    </w:p>
    <w:p w14:paraId="2D086EE1" w14:textId="69C8FB0E" w:rsidR="0045008E" w:rsidRPr="0063306A" w:rsidRDefault="0045008E" w:rsidP="0045008E">
      <w:pPr>
        <w:pStyle w:val="TPnormal"/>
      </w:pPr>
      <w:r>
        <w:t>Une proposition de solution pour ce TP est placée dans les éléments en téléchargement liés à ce module</w:t>
      </w:r>
      <w:r w:rsidRPr="002020E8">
        <w:t>.</w:t>
      </w:r>
    </w:p>
    <w:sectPr w:rsidR="0045008E" w:rsidRPr="0063306A" w:rsidSect="006B3B13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7A44A" w14:textId="77777777" w:rsidR="0034464E" w:rsidRDefault="0034464E" w:rsidP="006C7E58">
      <w:r>
        <w:separator/>
      </w:r>
    </w:p>
  </w:endnote>
  <w:endnote w:type="continuationSeparator" w:id="0">
    <w:p w14:paraId="52140CF5" w14:textId="77777777" w:rsidR="0034464E" w:rsidRDefault="0034464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142C6C4C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15BB">
            <w:rPr>
              <w:noProof/>
            </w:rPr>
            <w:t>2</w:t>
          </w:r>
          <w:r>
            <w:fldChar w:fldCharType="end"/>
          </w:r>
          <w:r>
            <w:t>/</w:t>
          </w:r>
          <w:r w:rsidR="0034464E">
            <w:rPr>
              <w:noProof/>
            </w:rPr>
            <w:fldChar w:fldCharType="begin"/>
          </w:r>
          <w:r w:rsidR="0034464E">
            <w:rPr>
              <w:noProof/>
            </w:rPr>
            <w:instrText xml:space="preserve"> NUMPAGES   \* MERGEFORMAT </w:instrText>
          </w:r>
          <w:r w:rsidR="0034464E">
            <w:rPr>
              <w:noProof/>
            </w:rPr>
            <w:fldChar w:fldCharType="separate"/>
          </w:r>
          <w:r w:rsidR="00FD15BB">
            <w:rPr>
              <w:noProof/>
            </w:rPr>
            <w:t>2</w:t>
          </w:r>
          <w:r w:rsidR="0034464E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DDA4A" w14:textId="77777777" w:rsidR="0034464E" w:rsidRDefault="0034464E" w:rsidP="006C7E58">
      <w:r>
        <w:separator/>
      </w:r>
    </w:p>
  </w:footnote>
  <w:footnote w:type="continuationSeparator" w:id="0">
    <w:p w14:paraId="14AE2E82" w14:textId="77777777" w:rsidR="0034464E" w:rsidRDefault="0034464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1" w14:textId="2A55CD37" w:rsidR="002A2662" w:rsidRPr="006C7E58" w:rsidRDefault="004B1F21" w:rsidP="004B1F21">
    <w:pPr>
      <w:pStyle w:val="En-tte"/>
      <w:jc w:val="right"/>
      <w:rPr>
        <w:lang w:val="fr-FR"/>
      </w:rPr>
    </w:pPr>
    <w:r w:rsidRPr="004B1F21">
      <w:rPr>
        <w:color w:val="343642"/>
        <w:sz w:val="22"/>
        <w:lang w:val="fr-FR"/>
      </w:rPr>
      <w:t>Développement Web côté serveur avec ASP.NET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B2A66"/>
    <w:multiLevelType w:val="hybridMultilevel"/>
    <w:tmpl w:val="AA3E9E4A"/>
    <w:lvl w:ilvl="0" w:tplc="D5886EA2">
      <w:start w:val="2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36BE4"/>
    <w:multiLevelType w:val="hybridMultilevel"/>
    <w:tmpl w:val="5398529A"/>
    <w:lvl w:ilvl="0" w:tplc="1F845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4"/>
  </w:num>
  <w:num w:numId="5">
    <w:abstractNumId w:val="8"/>
  </w:num>
  <w:num w:numId="6">
    <w:abstractNumId w:val="22"/>
  </w:num>
  <w:num w:numId="7">
    <w:abstractNumId w:val="16"/>
  </w:num>
  <w:num w:numId="8">
    <w:abstractNumId w:val="0"/>
  </w:num>
  <w:num w:numId="9">
    <w:abstractNumId w:val="18"/>
  </w:num>
  <w:num w:numId="10">
    <w:abstractNumId w:val="13"/>
  </w:num>
  <w:num w:numId="11">
    <w:abstractNumId w:val="1"/>
  </w:num>
  <w:num w:numId="12">
    <w:abstractNumId w:val="19"/>
  </w:num>
  <w:num w:numId="13">
    <w:abstractNumId w:val="12"/>
  </w:num>
  <w:num w:numId="14">
    <w:abstractNumId w:val="11"/>
  </w:num>
  <w:num w:numId="15">
    <w:abstractNumId w:val="21"/>
  </w:num>
  <w:num w:numId="16">
    <w:abstractNumId w:val="3"/>
  </w:num>
  <w:num w:numId="17">
    <w:abstractNumId w:val="20"/>
  </w:num>
  <w:num w:numId="18">
    <w:abstractNumId w:val="7"/>
  </w:num>
  <w:num w:numId="19">
    <w:abstractNumId w:val="23"/>
  </w:num>
  <w:num w:numId="20">
    <w:abstractNumId w:val="4"/>
  </w:num>
  <w:num w:numId="21">
    <w:abstractNumId w:val="2"/>
  </w:num>
  <w:num w:numId="22">
    <w:abstractNumId w:val="15"/>
  </w:num>
  <w:num w:numId="23">
    <w:abstractNumId w:val="24"/>
  </w:num>
  <w:num w:numId="24">
    <w:abstractNumId w:val="17"/>
  </w:num>
  <w:num w:numId="25">
    <w:abstractNumId w:val="10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D0A8C"/>
    <w:rsid w:val="000D27F4"/>
    <w:rsid w:val="000E5CCE"/>
    <w:rsid w:val="000F0864"/>
    <w:rsid w:val="000F50AF"/>
    <w:rsid w:val="00106804"/>
    <w:rsid w:val="00125DCA"/>
    <w:rsid w:val="00136790"/>
    <w:rsid w:val="00151AA0"/>
    <w:rsid w:val="00180858"/>
    <w:rsid w:val="00190F22"/>
    <w:rsid w:val="001A0D7C"/>
    <w:rsid w:val="001B4DA8"/>
    <w:rsid w:val="001C739D"/>
    <w:rsid w:val="001D3BFC"/>
    <w:rsid w:val="001F18FA"/>
    <w:rsid w:val="002020E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05189"/>
    <w:rsid w:val="0034464E"/>
    <w:rsid w:val="003548A0"/>
    <w:rsid w:val="003709F1"/>
    <w:rsid w:val="00382C06"/>
    <w:rsid w:val="00384614"/>
    <w:rsid w:val="00387206"/>
    <w:rsid w:val="00392CF0"/>
    <w:rsid w:val="003C6A4C"/>
    <w:rsid w:val="003C6EFC"/>
    <w:rsid w:val="003E676A"/>
    <w:rsid w:val="00401B0B"/>
    <w:rsid w:val="0045008E"/>
    <w:rsid w:val="00450C5E"/>
    <w:rsid w:val="00492FCA"/>
    <w:rsid w:val="00494DCF"/>
    <w:rsid w:val="004B1F21"/>
    <w:rsid w:val="004C2502"/>
    <w:rsid w:val="004F2C2E"/>
    <w:rsid w:val="004F371A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5F4569"/>
    <w:rsid w:val="00602F64"/>
    <w:rsid w:val="0063306A"/>
    <w:rsid w:val="006338C6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46163"/>
    <w:rsid w:val="00A860A8"/>
    <w:rsid w:val="00A93073"/>
    <w:rsid w:val="00A94283"/>
    <w:rsid w:val="00B027AA"/>
    <w:rsid w:val="00B04A1E"/>
    <w:rsid w:val="00B1718A"/>
    <w:rsid w:val="00B43E3B"/>
    <w:rsid w:val="00B71A2E"/>
    <w:rsid w:val="00B73331"/>
    <w:rsid w:val="00B75A86"/>
    <w:rsid w:val="00B7614C"/>
    <w:rsid w:val="00BA4E30"/>
    <w:rsid w:val="00BB4AC7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15BB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Z5HNVW24N33T-678105430-7376</_dlc_DocId>
    <_dlc_DocIdUrl xmlns="48513151-72dc-4d20-a25c-0c8180736831">
      <Url>http://inet/sites/projets/EcoleNumerique/_layouts/15/DocIdRedir.aspx?ID=Z5HNVW24N33T-678105430-7376</Url>
      <Description>Z5HNVW24N33T-678105430-7376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84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8</cp:revision>
  <cp:lastPrinted>2016-10-05T13:21:00Z</cp:lastPrinted>
  <dcterms:created xsi:type="dcterms:W3CDTF">2018-09-05T14:56:00Z</dcterms:created>
  <dcterms:modified xsi:type="dcterms:W3CDTF">2018-09-24T13:01:00Z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1666bb85-482e-4680-b03c-e099b4f2d4ae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
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75D8656F" w:rsidR="00924F5F" w:rsidRPr="00494DCF" w:rsidRDefault="00874750" w:rsidP="00401B0B">
      <w:pPr>
        <w:pStyle w:val="Titre"/>
        <w:rPr>
          <w:noProof/>
          <w:lang w:val="fr-FR"/>
        </w:rPr>
      </w:pPr>
      <w:r>
        <w:rPr>
          <w:lang w:val="fr-FR"/>
        </w:rPr>
        <w:t>Les chats</w:t>
      </w:r>
    </w:p>
    <w:p w14:paraId="2E71015A" w14:textId="0550F0BA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</w:t>
      </w:r>
      <w:r w:rsidR="00190F22">
        <w:rPr>
          <w:lang w:val="fr-FR"/>
        </w:rPr>
        <w:t xml:space="preserve">1 </w:t>
      </w:r>
      <w:r>
        <w:rPr>
          <w:lang w:val="fr-FR"/>
        </w:rPr>
        <w:t xml:space="preserve">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190F22">
        <w:rPr>
          <w:lang w:val="fr-FR"/>
        </w:rPr>
        <w:t>0</w:t>
      </w:r>
      <w:r w:rsidR="00874750">
        <w:rPr>
          <w:lang w:val="fr-FR"/>
        </w:rPr>
        <w:t>5</w:t>
      </w:r>
      <w:r w:rsidR="00190F22">
        <w:rPr>
          <w:lang w:val="fr-FR"/>
        </w:rPr>
        <w:t xml:space="preserve"> </w:t>
      </w:r>
      <w:r w:rsidR="00BB4AC7">
        <w:rPr>
          <w:lang w:val="fr-FR"/>
        </w:rPr>
        <w:t>–</w:t>
      </w:r>
      <w:r w:rsidR="00190F22">
        <w:rPr>
          <w:lang w:val="fr-FR"/>
        </w:rPr>
        <w:t xml:space="preserve"> 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276398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21D781AE" w:rsidR="00276398" w:rsidRPr="00C62D79" w:rsidRDefault="00924F5F" w:rsidP="00874750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des</w:t>
            </w:r>
            <w:r>
              <w:t xml:space="preserve"> modules </w:t>
            </w:r>
            <w:r w:rsidR="00190F22">
              <w:t xml:space="preserve">1 à </w:t>
            </w:r>
            <w:r w:rsidR="00874750">
              <w:t>5</w:t>
            </w:r>
            <w:r w:rsidR="008B220B">
              <w:t xml:space="preserve"> et d’avoir réalisé les TP proposés.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276398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4D14E498" w:rsidR="00924F5F" w:rsidRPr="00C62D79" w:rsidRDefault="00874750" w:rsidP="00874750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 minutes</w:t>
            </w:r>
            <w:r w:rsidR="00276398">
              <w:rPr>
                <w:lang w:val="fr-FR"/>
              </w:rPr>
              <w:t xml:space="preserve"> à 1</w:t>
            </w:r>
            <w:r>
              <w:rPr>
                <w:lang w:val="fr-FR"/>
              </w:rPr>
              <w:t xml:space="preserve"> heure</w:t>
            </w:r>
          </w:p>
        </w:tc>
      </w:tr>
    </w:tbl>
    <w:p w14:paraId="26D76C39" w14:textId="437F3F62" w:rsidR="00874750" w:rsidRDefault="00874750" w:rsidP="00494DCF">
      <w:pPr>
        <w:pStyle w:val="TPTitre"/>
      </w:pPr>
      <w:r>
        <w:t>Objectif</w:t>
      </w:r>
    </w:p>
    <w:p w14:paraId="03AF5F1B" w14:textId="074EB397" w:rsidR="00874750" w:rsidRDefault="00874750" w:rsidP="00874750">
      <w:pPr>
        <w:pStyle w:val="TPnormal"/>
      </w:pPr>
      <w:r>
        <w:t>Ce TP permet de visualiser une collection d’objets "Chats", de voir les détails d’un chat en particulier et d’enlever des chats de la collection.</w:t>
      </w:r>
    </w:p>
    <w:p w14:paraId="4E70822D" w14:textId="2F994ACD" w:rsidR="00924F5F" w:rsidRDefault="00924F5F" w:rsidP="00494DCF">
      <w:pPr>
        <w:pStyle w:val="TPTitre"/>
      </w:pPr>
      <w:r>
        <w:t>Énoncé</w:t>
      </w:r>
    </w:p>
    <w:p w14:paraId="54A65082" w14:textId="4C41E1AF" w:rsidR="007E0E92" w:rsidRDefault="000D27F4" w:rsidP="005F4569">
      <w:pPr>
        <w:pStyle w:val="TPnormalpuce1"/>
      </w:pPr>
      <w:r>
        <w:t>Créer un nouveau site web ASP.NET avec MVC, sans authentification.</w:t>
      </w:r>
    </w:p>
    <w:p w14:paraId="735F96C3" w14:textId="792273F8" w:rsidR="000D27F4" w:rsidRPr="000D27F4" w:rsidRDefault="005F4569" w:rsidP="005F4569">
      <w:pPr>
        <w:pStyle w:val="TPnormalpuce1"/>
      </w:pPr>
      <w:r>
        <w:t xml:space="preserve">Ajouter la classe </w:t>
      </w:r>
      <w:r w:rsidR="000D27F4">
        <w:t>Chat fourni</w:t>
      </w:r>
      <w:r>
        <w:t>e</w:t>
      </w:r>
      <w:r w:rsidR="000D27F4">
        <w:t xml:space="preserve">, dans le dossier </w:t>
      </w:r>
      <w:r w:rsidR="000D27F4" w:rsidRPr="000D27F4">
        <w:rPr>
          <w:b/>
        </w:rPr>
        <w:t>Models</w:t>
      </w:r>
      <w:r>
        <w:t>.</w:t>
      </w:r>
    </w:p>
    <w:p w14:paraId="114E23A8" w14:textId="42419DDB" w:rsidR="000D27F4" w:rsidRDefault="000D27F4" w:rsidP="005F4569">
      <w:pPr>
        <w:pStyle w:val="TPnormalpuce1"/>
      </w:pPr>
      <w:r>
        <w:t>Ajouter un</w:t>
      </w:r>
      <w:r w:rsidR="005F4569">
        <w:t xml:space="preserve"> contrôleur </w:t>
      </w:r>
      <w:r w:rsidRPr="000D27F4">
        <w:rPr>
          <w:b/>
        </w:rPr>
        <w:t>ChatController</w:t>
      </w:r>
      <w:r>
        <w:t xml:space="preserve"> avec la génération automatique</w:t>
      </w:r>
      <w:r w:rsidR="00C472B8">
        <w:t>,</w:t>
      </w:r>
      <w:r>
        <w:t xml:space="preserve"> avec action de lecture/écriture</w:t>
      </w:r>
      <w:r w:rsidR="005F4569">
        <w:t>.</w:t>
      </w:r>
    </w:p>
    <w:p w14:paraId="16CBD3B5" w14:textId="7FBB1DB6" w:rsidR="000D27F4" w:rsidRDefault="000D27F4" w:rsidP="005F4569">
      <w:pPr>
        <w:pStyle w:val="TPnormalpuce1"/>
      </w:pPr>
      <w:r>
        <w:t xml:space="preserve">Supprimer les méthodes </w:t>
      </w:r>
      <w:r w:rsidRPr="000D27F4">
        <w:rPr>
          <w:b/>
        </w:rPr>
        <w:t>Edit</w:t>
      </w:r>
      <w:r>
        <w:t xml:space="preserve"> et </w:t>
      </w:r>
      <w:r w:rsidRPr="000D27F4">
        <w:rPr>
          <w:b/>
        </w:rPr>
        <w:t>Create</w:t>
      </w:r>
      <w:r w:rsidR="00874750">
        <w:t xml:space="preserve"> générées (</w:t>
      </w:r>
      <w:r>
        <w:t>4 méthodes</w:t>
      </w:r>
      <w:r w:rsidR="00874750">
        <w:t>)</w:t>
      </w:r>
      <w:r>
        <w:t>.</w:t>
      </w:r>
    </w:p>
    <w:p w14:paraId="65982502" w14:textId="3D60F18B" w:rsidR="000D27F4" w:rsidRPr="000D27F4" w:rsidRDefault="000D27F4" w:rsidP="005F4569">
      <w:pPr>
        <w:pStyle w:val="TPnormalpuce1"/>
      </w:pPr>
      <w:r>
        <w:t xml:space="preserve">Ajouter une Vue </w:t>
      </w:r>
      <w:r w:rsidRPr="000D27F4">
        <w:rPr>
          <w:b/>
        </w:rPr>
        <w:t>D</w:t>
      </w:r>
      <w:r w:rsidR="00C472B8">
        <w:rPr>
          <w:b/>
        </w:rPr>
        <w:t>e</w:t>
      </w:r>
      <w:r w:rsidRPr="000D27F4">
        <w:rPr>
          <w:b/>
        </w:rPr>
        <w:t>tails</w:t>
      </w:r>
      <w:r>
        <w:t xml:space="preserve"> basé</w:t>
      </w:r>
      <w:r w:rsidR="005F4569">
        <w:t>e</w:t>
      </w:r>
      <w:r>
        <w:t xml:space="preserve"> sur le mod</w:t>
      </w:r>
      <w:r w:rsidR="005F4569">
        <w:t>èle</w:t>
      </w:r>
      <w:r>
        <w:t xml:space="preserve"> objet </w:t>
      </w:r>
      <w:r w:rsidRPr="000D27F4">
        <w:rPr>
          <w:b/>
        </w:rPr>
        <w:t>Chat</w:t>
      </w:r>
      <w:r>
        <w:t xml:space="preserve"> et sur le type de vue </w:t>
      </w:r>
      <w:r w:rsidRPr="000D27F4">
        <w:rPr>
          <w:b/>
        </w:rPr>
        <w:t>Details</w:t>
      </w:r>
    </w:p>
    <w:p w14:paraId="0E763645" w14:textId="07F3C4A4" w:rsidR="000D27F4" w:rsidRPr="000D27F4" w:rsidRDefault="000D27F4" w:rsidP="005F4569">
      <w:pPr>
        <w:pStyle w:val="TPnormalpuce1"/>
      </w:pPr>
      <w:r>
        <w:t xml:space="preserve">Ajouter une Vue </w:t>
      </w:r>
      <w:r>
        <w:rPr>
          <w:b/>
        </w:rPr>
        <w:t>Delete</w:t>
      </w:r>
      <w:r>
        <w:t xml:space="preserve"> basé</w:t>
      </w:r>
      <w:r w:rsidR="005F4569">
        <w:t>e sur le modèle</w:t>
      </w:r>
      <w:r>
        <w:t xml:space="preserve"> objet </w:t>
      </w:r>
      <w:r w:rsidRPr="000D27F4">
        <w:rPr>
          <w:b/>
        </w:rPr>
        <w:t>Chat</w:t>
      </w:r>
      <w:r>
        <w:t xml:space="preserve"> et sur le type de vue </w:t>
      </w:r>
      <w:r>
        <w:rPr>
          <w:b/>
        </w:rPr>
        <w:t>Delete</w:t>
      </w:r>
    </w:p>
    <w:p w14:paraId="355D1E47" w14:textId="654C5CE8" w:rsidR="000D27F4" w:rsidRDefault="000D27F4" w:rsidP="005F4569">
      <w:pPr>
        <w:pStyle w:val="TPnormalpuce1"/>
      </w:pPr>
      <w:r>
        <w:t xml:space="preserve">Ajouter une Vue </w:t>
      </w:r>
      <w:r>
        <w:rPr>
          <w:b/>
        </w:rPr>
        <w:t>Index</w:t>
      </w:r>
      <w:r>
        <w:t xml:space="preserve"> basé</w:t>
      </w:r>
      <w:r w:rsidR="005F4569">
        <w:t>e</w:t>
      </w:r>
      <w:r>
        <w:t xml:space="preserve"> sur le mod</w:t>
      </w:r>
      <w:r w:rsidR="005F4569">
        <w:t>èle</w:t>
      </w:r>
      <w:r>
        <w:t xml:space="preserve"> objet </w:t>
      </w:r>
      <w:r w:rsidRPr="000D27F4">
        <w:rPr>
          <w:b/>
        </w:rPr>
        <w:t>Chat</w:t>
      </w:r>
      <w:r>
        <w:t xml:space="preserve"> et sur le type de vue </w:t>
      </w:r>
      <w:r>
        <w:rPr>
          <w:b/>
        </w:rPr>
        <w:t>List</w:t>
      </w:r>
    </w:p>
    <w:p w14:paraId="7EE5E116" w14:textId="77777777" w:rsidR="00C472B8" w:rsidRDefault="00C472B8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7889A021" w14:textId="18C2A94E" w:rsidR="005F4569" w:rsidRDefault="000D27F4" w:rsidP="005F4569">
      <w:pPr>
        <w:pStyle w:val="TPnormalpuce1"/>
      </w:pPr>
      <w:r>
        <w:lastRenderedPageBreak/>
        <w:t xml:space="preserve">Ajouter le code nécessaire dans le </w:t>
      </w:r>
      <w:r w:rsidRPr="000D27F4">
        <w:rPr>
          <w:b/>
        </w:rPr>
        <w:t>Controller</w:t>
      </w:r>
      <w:r>
        <w:t xml:space="preserve"> et les vues pour mettre en place un </w:t>
      </w:r>
      <w:r w:rsidRPr="000D27F4">
        <w:rPr>
          <w:b/>
        </w:rPr>
        <w:t>CRUD</w:t>
      </w:r>
      <w:r>
        <w:rPr>
          <w:b/>
        </w:rPr>
        <w:t xml:space="preserve"> </w:t>
      </w:r>
      <w:r>
        <w:t xml:space="preserve">basique permettant </w:t>
      </w:r>
      <w:r w:rsidR="00887AA1">
        <w:t>:</w:t>
      </w:r>
    </w:p>
    <w:p w14:paraId="5CD26A36" w14:textId="3BAE696B" w:rsidR="005F4569" w:rsidRDefault="005F4569" w:rsidP="005F4569">
      <w:pPr>
        <w:pStyle w:val="TPnormalpuce1"/>
        <w:numPr>
          <w:ilvl w:val="1"/>
          <w:numId w:val="15"/>
        </w:numPr>
      </w:pPr>
      <w:bookmarkStart w:id="0" w:name="_GoBack"/>
      <w:bookmarkEnd w:id="0"/>
      <w:r>
        <w:t>l</w:t>
      </w:r>
      <w:r w:rsidR="000D27F4">
        <w:t>’affichage de la liste des chats</w:t>
      </w:r>
    </w:p>
    <w:p w14:paraId="7D655C18" w14:textId="460C4A39" w:rsidR="00887AA1" w:rsidRDefault="00887AA1" w:rsidP="00887AA1">
      <w:pPr>
        <w:pStyle w:val="TPcran"/>
      </w:pPr>
      <w:r>
        <w:rPr>
          <w:lang w:eastAsia="fr-FR" w:bidi="ar-SA"/>
        </w:rPr>
        <w:drawing>
          <wp:inline distT="0" distB="0" distL="0" distR="0" wp14:anchorId="608840A0" wp14:editId="2E1F8AF8">
            <wp:extent cx="5002926" cy="2697916"/>
            <wp:effectExtent l="19050" t="19050" r="26670" b="266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453" cy="2701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161EF" w14:textId="77695E39" w:rsidR="005F4569" w:rsidRDefault="000D27F4" w:rsidP="005F4569">
      <w:pPr>
        <w:pStyle w:val="TPnormalpuce1"/>
        <w:numPr>
          <w:ilvl w:val="1"/>
          <w:numId w:val="15"/>
        </w:numPr>
      </w:pPr>
      <w:r>
        <w:t xml:space="preserve">la </w:t>
      </w:r>
      <w:r w:rsidR="005F4569">
        <w:t>suppression d’un élément</w:t>
      </w:r>
    </w:p>
    <w:p w14:paraId="2050A00E" w14:textId="5499BACD" w:rsidR="00887AA1" w:rsidRDefault="00887AA1" w:rsidP="00887AA1">
      <w:pPr>
        <w:pStyle w:val="TPcran"/>
      </w:pPr>
      <w:r>
        <w:rPr>
          <w:lang w:eastAsia="fr-FR" w:bidi="ar-SA"/>
        </w:rPr>
        <w:drawing>
          <wp:inline distT="0" distB="0" distL="0" distR="0" wp14:anchorId="28A03373" wp14:editId="3541189C">
            <wp:extent cx="3873261" cy="2890385"/>
            <wp:effectExtent l="19050" t="19050" r="13335" b="2476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404" cy="2893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71F8C" w14:textId="77777777" w:rsidR="00887AA1" w:rsidRDefault="00887AA1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6250ED16" w14:textId="6C76F738" w:rsidR="000D27F4" w:rsidRDefault="000D27F4" w:rsidP="005F4569">
      <w:pPr>
        <w:pStyle w:val="TPnormalpuce1"/>
        <w:numPr>
          <w:ilvl w:val="1"/>
          <w:numId w:val="15"/>
        </w:numPr>
      </w:pPr>
      <w:r>
        <w:lastRenderedPageBreak/>
        <w:t>l’affichage du détail d’un élément</w:t>
      </w:r>
    </w:p>
    <w:p w14:paraId="2C8D4203" w14:textId="409D0F76" w:rsidR="00887AA1" w:rsidRDefault="00887AA1" w:rsidP="00887AA1">
      <w:pPr>
        <w:pStyle w:val="TPcran"/>
      </w:pPr>
      <w:r>
        <w:rPr>
          <w:lang w:eastAsia="fr-FR" w:bidi="ar-SA"/>
        </w:rPr>
        <w:drawing>
          <wp:inline distT="0" distB="0" distL="0" distR="0" wp14:anchorId="6466FF87" wp14:editId="500AB622">
            <wp:extent cx="4209691" cy="2683774"/>
            <wp:effectExtent l="19050" t="19050" r="19685" b="215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0247" cy="2690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FF1FE" w14:textId="689A40CD" w:rsidR="000D27F4" w:rsidRDefault="000D27F4" w:rsidP="005F4569">
      <w:pPr>
        <w:pStyle w:val="TPnormalpuce1"/>
      </w:pPr>
      <w:r>
        <w:t xml:space="preserve">Ajouter un lien dans le </w:t>
      </w:r>
      <w:r w:rsidRPr="000D27F4">
        <w:rPr>
          <w:b/>
        </w:rPr>
        <w:t>_layout</w:t>
      </w:r>
      <w:r>
        <w:t xml:space="preserve"> qui affichera la liste des chats.</w:t>
      </w:r>
    </w:p>
    <w:p w14:paraId="08D41980" w14:textId="77777777" w:rsidR="00602F64" w:rsidRDefault="00602F64" w:rsidP="00602F64">
      <w:pPr>
        <w:pStyle w:val="TPTitre"/>
      </w:pPr>
      <w:r>
        <w:t>Proposition de solution</w:t>
      </w:r>
    </w:p>
    <w:p w14:paraId="00B4EC17" w14:textId="17CA6CBC" w:rsidR="00A860A8" w:rsidRDefault="00602F64" w:rsidP="00887AA1">
      <w:pPr>
        <w:pStyle w:val="TPnormal"/>
      </w:pPr>
      <w:r>
        <w:t>Une proposition de solution pour ce TP est placée dans les éléments en téléchargement liés à ce module</w:t>
      </w:r>
      <w:r w:rsidRPr="002020E8">
        <w:t>.</w:t>
      </w:r>
      <w:r>
        <w:t xml:space="preserve"> </w:t>
      </w:r>
    </w:p>
    <w:sectPr w:rsidR="00A860A8" w:rsidSect="006B3B1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416EE" w14:textId="77777777" w:rsidR="002A2662" w:rsidRDefault="002A2662" w:rsidP="006C7E58">
      <w:r>
        <w:separator/>
      </w:r>
    </w:p>
  </w:endnote>
  <w:endnote w:type="continuationSeparator" w:id="0">
    <w:p w14:paraId="157416EF" w14:textId="77777777" w:rsidR="002A2662" w:rsidRDefault="002A266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28EEE383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472B8">
            <w:rPr>
              <w:noProof/>
            </w:rPr>
            <w:t>3</w:t>
          </w:r>
          <w:r>
            <w:fldChar w:fldCharType="end"/>
          </w:r>
          <w:r>
            <w:t>/</w:t>
          </w:r>
          <w:r w:rsidR="00874750">
            <w:rPr>
              <w:noProof/>
            </w:rPr>
            <w:fldChar w:fldCharType="begin"/>
          </w:r>
          <w:r w:rsidR="00874750">
            <w:rPr>
              <w:noProof/>
            </w:rPr>
            <w:instrText xml:space="preserve"> NUMPAGES   \* MERGEFORMAT </w:instrText>
          </w:r>
          <w:r w:rsidR="00874750">
            <w:rPr>
              <w:noProof/>
            </w:rPr>
            <w:fldChar w:fldCharType="separate"/>
          </w:r>
          <w:r w:rsidR="00C472B8">
            <w:rPr>
              <w:noProof/>
            </w:rPr>
            <w:t>3</w:t>
          </w:r>
          <w:r w:rsidR="00874750">
            <w:rPr>
              <w:noProof/>
            </w:rPr>
            <w:fldChar w:fldCharType="end"/>
          </w:r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7416EC" w14:textId="77777777" w:rsidR="002A2662" w:rsidRDefault="002A2662" w:rsidP="006C7E58">
      <w:r>
        <w:separator/>
      </w:r>
    </w:p>
  </w:footnote>
  <w:footnote w:type="continuationSeparator" w:id="0">
    <w:p w14:paraId="157416ED" w14:textId="77777777" w:rsidR="002A2662" w:rsidRDefault="002A266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B2A66"/>
    <w:multiLevelType w:val="hybridMultilevel"/>
    <w:tmpl w:val="AA3E9E4A"/>
    <w:lvl w:ilvl="0" w:tplc="D5886EA2">
      <w:start w:val="2"/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3"/>
  </w:num>
  <w:num w:numId="5">
    <w:abstractNumId w:val="8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2"/>
  </w:num>
  <w:num w:numId="11">
    <w:abstractNumId w:val="1"/>
  </w:num>
  <w:num w:numId="12">
    <w:abstractNumId w:val="18"/>
  </w:num>
  <w:num w:numId="13">
    <w:abstractNumId w:val="11"/>
  </w:num>
  <w:num w:numId="14">
    <w:abstractNumId w:val="10"/>
  </w:num>
  <w:num w:numId="15">
    <w:abstractNumId w:val="20"/>
  </w:num>
  <w:num w:numId="16">
    <w:abstractNumId w:val="3"/>
  </w:num>
  <w:num w:numId="17">
    <w:abstractNumId w:val="19"/>
  </w:num>
  <w:num w:numId="18">
    <w:abstractNumId w:val="7"/>
  </w:num>
  <w:num w:numId="19">
    <w:abstractNumId w:val="22"/>
  </w:num>
  <w:num w:numId="20">
    <w:abstractNumId w:val="4"/>
  </w:num>
  <w:num w:numId="21">
    <w:abstractNumId w:val="2"/>
  </w:num>
  <w:num w:numId="22">
    <w:abstractNumId w:val="14"/>
  </w:num>
  <w:num w:numId="23">
    <w:abstractNumId w:val="23"/>
  </w:num>
  <w:num w:numId="24">
    <w:abstractNumId w:val="16"/>
  </w:num>
  <w:num w:numId="25">
    <w:abstractNumId w:val="9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hyphenationZone w:val="425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753A7"/>
    <w:rsid w:val="00097F0B"/>
    <w:rsid w:val="000A1582"/>
    <w:rsid w:val="000D0A8C"/>
    <w:rsid w:val="000D27F4"/>
    <w:rsid w:val="000E5CCE"/>
    <w:rsid w:val="000F0864"/>
    <w:rsid w:val="000F50AF"/>
    <w:rsid w:val="00106804"/>
    <w:rsid w:val="00125DCA"/>
    <w:rsid w:val="00136790"/>
    <w:rsid w:val="00151AA0"/>
    <w:rsid w:val="00180858"/>
    <w:rsid w:val="00190F22"/>
    <w:rsid w:val="001A0D7C"/>
    <w:rsid w:val="001B4DA8"/>
    <w:rsid w:val="001C739D"/>
    <w:rsid w:val="001D3BFC"/>
    <w:rsid w:val="001F18FA"/>
    <w:rsid w:val="002020E8"/>
    <w:rsid w:val="00225D2C"/>
    <w:rsid w:val="002263D9"/>
    <w:rsid w:val="00241941"/>
    <w:rsid w:val="00241BEE"/>
    <w:rsid w:val="00261F4C"/>
    <w:rsid w:val="00276398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8BE"/>
    <w:rsid w:val="00301257"/>
    <w:rsid w:val="00305189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50C5E"/>
    <w:rsid w:val="00492FCA"/>
    <w:rsid w:val="00494DCF"/>
    <w:rsid w:val="004C2502"/>
    <w:rsid w:val="004F2C2E"/>
    <w:rsid w:val="004F5023"/>
    <w:rsid w:val="005056C3"/>
    <w:rsid w:val="00544157"/>
    <w:rsid w:val="0057306B"/>
    <w:rsid w:val="005A36E5"/>
    <w:rsid w:val="005C1BB9"/>
    <w:rsid w:val="005C68D3"/>
    <w:rsid w:val="005D1943"/>
    <w:rsid w:val="005E3B89"/>
    <w:rsid w:val="005F2EFB"/>
    <w:rsid w:val="005F4569"/>
    <w:rsid w:val="00602F64"/>
    <w:rsid w:val="0063306A"/>
    <w:rsid w:val="00634070"/>
    <w:rsid w:val="006367DA"/>
    <w:rsid w:val="00677771"/>
    <w:rsid w:val="006939F9"/>
    <w:rsid w:val="006B3B13"/>
    <w:rsid w:val="006C573C"/>
    <w:rsid w:val="006C7E58"/>
    <w:rsid w:val="007007CE"/>
    <w:rsid w:val="00713863"/>
    <w:rsid w:val="007327B9"/>
    <w:rsid w:val="00743993"/>
    <w:rsid w:val="00764007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65FD"/>
    <w:rsid w:val="008130F1"/>
    <w:rsid w:val="0083499D"/>
    <w:rsid w:val="00845605"/>
    <w:rsid w:val="00863103"/>
    <w:rsid w:val="008672FD"/>
    <w:rsid w:val="00867E02"/>
    <w:rsid w:val="00874750"/>
    <w:rsid w:val="00887AA1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860A8"/>
    <w:rsid w:val="00A93073"/>
    <w:rsid w:val="00A94283"/>
    <w:rsid w:val="00B027AA"/>
    <w:rsid w:val="00B04A1E"/>
    <w:rsid w:val="00B1718A"/>
    <w:rsid w:val="00B43E3B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33697"/>
    <w:rsid w:val="00C41B0B"/>
    <w:rsid w:val="00C472B8"/>
    <w:rsid w:val="00C62D79"/>
    <w:rsid w:val="00C87756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Z5HNVW24N33T-678105430-7389</_dlc_DocId>
    <_dlc_DocIdUrl xmlns="48513151-72dc-4d20-a25c-0c8180736831">
      <Url>http://inet/sites/projets/EcoleNumerique/_layouts/15/DocIdRedir.aspx?ID=Z5HNVW24N33T-678105430-7389</Url>
      <Description>Z5HNVW24N33T-678105430-7389</Description>
    </_dlc_DocIdUrl>
    <_dlc_DocIdPersistId xmlns="48513151-72dc-4d20-a25c-0c8180736831">false</_dlc_DocIdPersistId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8513151-72dc-4d20-a25c-0c8180736831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10</TotalTime>
  <Pages>3</Pages>
  <Words>198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5</cp:revision>
  <cp:lastPrinted>2016-10-05T13:21:00Z</cp:lastPrinted>
  <dcterms:created xsi:type="dcterms:W3CDTF">2018-09-17T11:58:00Z</dcterms:created>
  <dcterms:modified xsi:type="dcterms:W3CDTF">2018-09-24T13:14:00Z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23f66b02-e555-4d1a-b77f-bf865a26fd56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